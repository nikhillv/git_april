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5"/>
        <w:gridCol w:w="729"/>
        <w:gridCol w:w="6551"/>
      </w:tblGrid>
      <w:tr w:rsidR="001B2ABD" w14:paraId="2A95ADC5" w14:textId="77777777" w:rsidTr="006B695E">
        <w:trPr>
          <w:trHeight w:val="4448"/>
        </w:trPr>
        <w:tc>
          <w:tcPr>
            <w:tcW w:w="3645" w:type="dxa"/>
            <w:vAlign w:val="bottom"/>
          </w:tcPr>
          <w:p w14:paraId="6D3EA7CB" w14:textId="60488C97" w:rsidR="001B2ABD" w:rsidRDefault="00960CB8" w:rsidP="00960CB8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A466E85" wp14:editId="6A95B65B">
                  <wp:extent cx="1766676" cy="161925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145" cy="162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" w:type="dxa"/>
          </w:tcPr>
          <w:p w14:paraId="17B80A3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1" w:type="dxa"/>
            <w:vAlign w:val="bottom"/>
          </w:tcPr>
          <w:p w14:paraId="0A6C9003" w14:textId="684D72C1" w:rsidR="001B2ABD" w:rsidRPr="006C28A4" w:rsidRDefault="00BA01E1" w:rsidP="001B2ABD">
            <w:pPr>
              <w:pStyle w:val="Title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Nikhil </w:t>
            </w:r>
          </w:p>
          <w:p w14:paraId="01DD8721" w14:textId="0F9544D1" w:rsidR="001B2ABD" w:rsidRDefault="00DF18C8" w:rsidP="006C28A4">
            <w:pPr>
              <w:pStyle w:val="Subtitle"/>
            </w:pPr>
            <w:r w:rsidRPr="00233443">
              <w:rPr>
                <w:spacing w:val="1"/>
                <w:w w:val="85"/>
              </w:rPr>
              <w:t>Program Analys</w:t>
            </w:r>
            <w:r w:rsidRPr="00233443">
              <w:rPr>
                <w:spacing w:val="5"/>
                <w:w w:val="85"/>
              </w:rPr>
              <w:t>t</w:t>
            </w:r>
          </w:p>
        </w:tc>
      </w:tr>
      <w:tr w:rsidR="001B2ABD" w14:paraId="132E3393" w14:textId="77777777" w:rsidTr="006B695E">
        <w:trPr>
          <w:trHeight w:val="7761"/>
        </w:trPr>
        <w:tc>
          <w:tcPr>
            <w:tcW w:w="3645" w:type="dxa"/>
          </w:tcPr>
          <w:sdt>
            <w:sdtPr>
              <w:id w:val="-1711873194"/>
              <w:placeholder>
                <w:docPart w:val="6E3D6C9E6B88413FBDE352F9837FB68D"/>
              </w:placeholder>
              <w:temporary/>
              <w:showingPlcHdr/>
              <w15:appearance w15:val="hidden"/>
            </w:sdtPr>
            <w:sdtEndPr/>
            <w:sdtContent>
              <w:p w14:paraId="4B381B8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286283F" w14:textId="6753A748" w:rsidR="00036450" w:rsidRDefault="00DF18C8" w:rsidP="00A821C2">
            <w:r>
              <w:t>Program Analyst in</w:t>
            </w:r>
            <w:r w:rsidR="00A821C2">
              <w:t xml:space="preserve"> Cognizant Technology Solution with </w:t>
            </w:r>
            <w:r>
              <w:t>2</w:t>
            </w:r>
            <w:r w:rsidR="00A821C2">
              <w:t>+ years of experience in Application Support.</w:t>
            </w:r>
          </w:p>
          <w:p w14:paraId="2FC2D6EC" w14:textId="537FBEE7" w:rsidR="00036450" w:rsidRDefault="00036450" w:rsidP="00036450"/>
          <w:sdt>
            <w:sdtPr>
              <w:id w:val="-1954003311"/>
              <w:placeholder>
                <w:docPart w:val="CF02FF15A2EF4A31928338E2A59A0F74"/>
              </w:placeholder>
              <w:temporary/>
              <w:showingPlcHdr/>
              <w15:appearance w15:val="hidden"/>
            </w:sdtPr>
            <w:sdtEndPr/>
            <w:sdtContent>
              <w:p w14:paraId="60BBF400" w14:textId="77777777" w:rsidR="004D3011" w:rsidRDefault="00CB0055" w:rsidP="006C28A4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258C7CCB" w14:textId="237FF932" w:rsidR="004D3011" w:rsidRDefault="006C28A4" w:rsidP="004D3011">
            <w:r>
              <w:t>+91-</w:t>
            </w:r>
            <w:r w:rsidR="00BA01E1">
              <w:t>8892792778</w:t>
            </w:r>
          </w:p>
          <w:p w14:paraId="199C3497" w14:textId="77777777" w:rsidR="004D3011" w:rsidRDefault="004D3011" w:rsidP="004D3011"/>
          <w:p w14:paraId="189A4B37" w14:textId="22281D4A" w:rsidR="004D3011" w:rsidRDefault="00BA01E1" w:rsidP="004D3011">
            <w:r>
              <w:t>nikhillv95</w:t>
            </w:r>
            <w:r w:rsidR="006C28A4">
              <w:t>@gmail.com</w:t>
            </w:r>
          </w:p>
          <w:p w14:paraId="724445F5" w14:textId="76A0ADEE" w:rsidR="004D3011" w:rsidRPr="004D3011" w:rsidRDefault="004D3011" w:rsidP="004D3011"/>
        </w:tc>
        <w:tc>
          <w:tcPr>
            <w:tcW w:w="729" w:type="dxa"/>
          </w:tcPr>
          <w:p w14:paraId="403CC50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1" w:type="dxa"/>
          </w:tcPr>
          <w:sdt>
            <w:sdtPr>
              <w:id w:val="1049110328"/>
              <w:placeholder>
                <w:docPart w:val="A7E5479B824A43E3B17A0A70B4BF5B53"/>
              </w:placeholder>
              <w:temporary/>
              <w:showingPlcHdr/>
              <w15:appearance w15:val="hidden"/>
            </w:sdtPr>
            <w:sdtEndPr/>
            <w:sdtContent>
              <w:p w14:paraId="7660B06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65D5FF2" w14:textId="5E26B4CE" w:rsidR="00036450" w:rsidRPr="00960CB8" w:rsidRDefault="006C28A4" w:rsidP="00B359E4">
            <w:pPr>
              <w:pStyle w:val="Heading4"/>
              <w:rPr>
                <w:b w:val="0"/>
                <w:bCs/>
              </w:rPr>
            </w:pPr>
            <w:r w:rsidRPr="00960CB8">
              <w:rPr>
                <w:b w:val="0"/>
                <w:bCs/>
              </w:rPr>
              <w:t>B</w:t>
            </w:r>
            <w:r w:rsidR="00BA01E1" w:rsidRPr="00960CB8">
              <w:rPr>
                <w:b w:val="0"/>
                <w:bCs/>
              </w:rPr>
              <w:t>E</w:t>
            </w:r>
            <w:r w:rsidR="00C02D2E" w:rsidRPr="00960CB8">
              <w:rPr>
                <w:b w:val="0"/>
                <w:bCs/>
              </w:rPr>
              <w:t xml:space="preserve"> </w:t>
            </w:r>
            <w:r w:rsidR="00886034" w:rsidRPr="00960CB8">
              <w:rPr>
                <w:b w:val="0"/>
                <w:bCs/>
              </w:rPr>
              <w:t>in</w:t>
            </w:r>
            <w:r w:rsidRPr="00960CB8">
              <w:rPr>
                <w:b w:val="0"/>
                <w:bCs/>
              </w:rPr>
              <w:t xml:space="preserve"> </w:t>
            </w:r>
            <w:r w:rsidR="00BA01E1" w:rsidRPr="00960CB8">
              <w:rPr>
                <w:b w:val="0"/>
                <w:bCs/>
              </w:rPr>
              <w:t>Electronics &amp; Communication</w:t>
            </w:r>
          </w:p>
          <w:p w14:paraId="7736CE02" w14:textId="069E3D9A" w:rsidR="00036450" w:rsidRDefault="006C28A4" w:rsidP="006C28A4">
            <w:pPr>
              <w:pStyle w:val="Date"/>
            </w:pPr>
            <w:r>
              <w:t>201</w:t>
            </w:r>
            <w:r w:rsidR="00BA01E1">
              <w:t>3</w:t>
            </w:r>
            <w:r>
              <w:t xml:space="preserve"> - 201</w:t>
            </w:r>
            <w:r w:rsidR="00BA01E1">
              <w:t>7</w:t>
            </w:r>
          </w:p>
          <w:sdt>
            <w:sdtPr>
              <w:id w:val="1001553383"/>
              <w:placeholder>
                <w:docPart w:val="8E0BBDF53C934C6691DC856DDCCDD639"/>
              </w:placeholder>
              <w:temporary/>
              <w:showingPlcHdr/>
              <w15:appearance w15:val="hidden"/>
            </w:sdtPr>
            <w:sdtEndPr/>
            <w:sdtContent>
              <w:p w14:paraId="0C8A0FC0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78AF751" w14:textId="4936CEF3" w:rsidR="00036450" w:rsidRPr="00886034" w:rsidRDefault="006C28A4" w:rsidP="00886034">
            <w:pPr>
              <w:pStyle w:val="Heading4"/>
              <w:rPr>
                <w:bCs/>
              </w:rPr>
            </w:pPr>
            <w:r>
              <w:t>[COGNIZANT] 201</w:t>
            </w:r>
            <w:r w:rsidR="00DF18C8">
              <w:t>9</w:t>
            </w:r>
            <w:r>
              <w:t xml:space="preserve"> till date</w:t>
            </w:r>
          </w:p>
          <w:p w14:paraId="193EAB9B" w14:textId="77777777" w:rsidR="004D3011" w:rsidRDefault="004D3011" w:rsidP="00036450"/>
          <w:p w14:paraId="144A103C" w14:textId="77777777" w:rsidR="006C28A4" w:rsidRPr="006C28A4" w:rsidRDefault="006C28A4" w:rsidP="00036450">
            <w:pPr>
              <w:rPr>
                <w:b/>
                <w:sz w:val="22"/>
              </w:rPr>
            </w:pPr>
            <w:r w:rsidRPr="006C28A4">
              <w:rPr>
                <w:b/>
                <w:sz w:val="22"/>
              </w:rPr>
              <w:t>PROJECTS:</w:t>
            </w:r>
          </w:p>
          <w:p w14:paraId="6F6CB9F7" w14:textId="77777777" w:rsidR="00A821C2" w:rsidRPr="00DF18C8" w:rsidRDefault="00A821C2" w:rsidP="00DF18C8">
            <w:pPr>
              <w:rPr>
                <w:sz w:val="16"/>
                <w:szCs w:val="16"/>
              </w:rPr>
            </w:pPr>
          </w:p>
          <w:p w14:paraId="39271D96" w14:textId="12B843F8" w:rsidR="009863FA" w:rsidRDefault="00A821C2" w:rsidP="009863FA">
            <w:pPr>
              <w:pStyle w:val="ListParagraph"/>
              <w:numPr>
                <w:ilvl w:val="0"/>
                <w:numId w:val="2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Cs w:val="18"/>
                <w:u w:val="single"/>
              </w:rPr>
              <w:t>AutoZone [</w:t>
            </w:r>
            <w:r w:rsidR="009863FA" w:rsidRPr="00A821C2">
              <w:rPr>
                <w:b/>
                <w:szCs w:val="18"/>
                <w:u w:val="single"/>
              </w:rPr>
              <w:t>L</w:t>
            </w:r>
            <w:r w:rsidR="00DF18C8">
              <w:rPr>
                <w:b/>
                <w:szCs w:val="18"/>
                <w:u w:val="single"/>
              </w:rPr>
              <w:t>1.5</w:t>
            </w:r>
            <w:r w:rsidR="009863FA" w:rsidRPr="00A821C2">
              <w:rPr>
                <w:b/>
                <w:szCs w:val="18"/>
                <w:u w:val="single"/>
              </w:rPr>
              <w:t xml:space="preserve"> Application Support Analyst]</w:t>
            </w:r>
            <w:r w:rsidRPr="00A821C2">
              <w:rPr>
                <w:b/>
                <w:sz w:val="16"/>
                <w:szCs w:val="16"/>
              </w:rPr>
              <w:t xml:space="preserve"> </w:t>
            </w:r>
            <w:r w:rsidR="009863FA" w:rsidRPr="00A821C2">
              <w:rPr>
                <w:b/>
                <w:sz w:val="16"/>
                <w:szCs w:val="16"/>
              </w:rPr>
              <w:t>(01/201</w:t>
            </w:r>
            <w:r w:rsidR="00B312BB">
              <w:rPr>
                <w:b/>
                <w:sz w:val="16"/>
                <w:szCs w:val="16"/>
              </w:rPr>
              <w:t>9</w:t>
            </w:r>
            <w:r w:rsidR="009863FA" w:rsidRPr="00A821C2">
              <w:rPr>
                <w:b/>
                <w:sz w:val="16"/>
                <w:szCs w:val="16"/>
              </w:rPr>
              <w:t>– Present)</w:t>
            </w:r>
          </w:p>
          <w:p w14:paraId="2CA6C9DA" w14:textId="77777777" w:rsidR="00A821C2" w:rsidRPr="00A821C2" w:rsidRDefault="00A821C2" w:rsidP="00A821C2">
            <w:pPr>
              <w:pStyle w:val="ListParagraph"/>
              <w:rPr>
                <w:b/>
                <w:sz w:val="16"/>
                <w:szCs w:val="16"/>
                <w:u w:val="single"/>
              </w:rPr>
            </w:pPr>
          </w:p>
          <w:p w14:paraId="6B530278" w14:textId="7289645E" w:rsidR="00A36F22" w:rsidRDefault="00A36F22" w:rsidP="00A36F2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Involve </w:t>
            </w:r>
            <w:r w:rsidR="00A10121">
              <w:rPr>
                <w:sz w:val="16"/>
                <w:szCs w:val="16"/>
              </w:rPr>
              <w:t>in Automation</w:t>
            </w:r>
            <w:r>
              <w:rPr>
                <w:sz w:val="16"/>
                <w:szCs w:val="16"/>
              </w:rPr>
              <w:t xml:space="preserve"> testing (Regression testing, API testing</w:t>
            </w:r>
            <w:r w:rsidR="00A10121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) whenever there is </w:t>
            </w:r>
            <w:r w:rsidR="00A10121">
              <w:rPr>
                <w:sz w:val="16"/>
                <w:szCs w:val="16"/>
              </w:rPr>
              <w:t>Production Deployment</w:t>
            </w:r>
          </w:p>
          <w:p w14:paraId="6757777E" w14:textId="06C84B2F" w:rsidR="00A10121" w:rsidRDefault="00A10121" w:rsidP="00A36F2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Experience in Selenium, Soap UI</w:t>
            </w:r>
          </w:p>
          <w:p w14:paraId="07F5B275" w14:textId="77777777" w:rsidR="00A10121" w:rsidRPr="009863FA" w:rsidRDefault="00A10121" w:rsidP="00A10121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863FA">
              <w:rPr>
                <w:sz w:val="16"/>
                <w:szCs w:val="16"/>
              </w:rPr>
              <w:t>Work with L1 team to get tickets created and escalate the issue to</w:t>
            </w:r>
          </w:p>
          <w:p w14:paraId="77CBEB99" w14:textId="77777777" w:rsidR="00A10121" w:rsidRDefault="00A10121" w:rsidP="00A10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Pr="009863FA">
              <w:rPr>
                <w:sz w:val="16"/>
                <w:szCs w:val="16"/>
              </w:rPr>
              <w:t>correct team</w:t>
            </w:r>
          </w:p>
          <w:p w14:paraId="651A3627" w14:textId="77777777" w:rsidR="00A10121" w:rsidRDefault="00A10121" w:rsidP="00A10121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Analyzing on Front-end &amp; backend logs to identify the production issue using Matlock tool</w:t>
            </w:r>
          </w:p>
          <w:p w14:paraId="467361B2" w14:textId="77777777" w:rsidR="00DF18C8" w:rsidRPr="00A10121" w:rsidRDefault="00DF18C8" w:rsidP="00A10121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10121">
              <w:rPr>
                <w:sz w:val="16"/>
                <w:szCs w:val="16"/>
              </w:rPr>
              <w:t>Monitor the health of servers regularly</w:t>
            </w:r>
          </w:p>
          <w:p w14:paraId="65C17616" w14:textId="77777777" w:rsidR="00DF18C8" w:rsidRDefault="00DF18C8" w:rsidP="00DF18C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863FA">
              <w:rPr>
                <w:sz w:val="16"/>
                <w:szCs w:val="16"/>
              </w:rPr>
              <w:t>Involving respective teams on bridge based on high priority incidents and drive the incident towards closure.</w:t>
            </w:r>
          </w:p>
          <w:p w14:paraId="62278A0A" w14:textId="7EF5576F" w:rsidR="009863FA" w:rsidRPr="009863FA" w:rsidRDefault="009863FA" w:rsidP="009863F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863FA">
              <w:rPr>
                <w:sz w:val="16"/>
                <w:szCs w:val="16"/>
              </w:rPr>
              <w:t>Automating repeated tasks through Shell Scripting</w:t>
            </w:r>
          </w:p>
          <w:p w14:paraId="21E7818B" w14:textId="77777777" w:rsidR="009863FA" w:rsidRPr="009863FA" w:rsidRDefault="009863FA" w:rsidP="009863F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863FA">
              <w:rPr>
                <w:sz w:val="16"/>
                <w:szCs w:val="16"/>
              </w:rPr>
              <w:t>Login to Linux servers to analyze the issue.</w:t>
            </w:r>
          </w:p>
          <w:p w14:paraId="49617827" w14:textId="794FF9B6" w:rsidR="009863FA" w:rsidRDefault="009863FA" w:rsidP="009863F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863FA">
              <w:rPr>
                <w:sz w:val="16"/>
                <w:szCs w:val="16"/>
              </w:rPr>
              <w:t xml:space="preserve">Use Sql queries </w:t>
            </w:r>
            <w:r w:rsidR="00DF18C8">
              <w:rPr>
                <w:sz w:val="16"/>
                <w:szCs w:val="16"/>
              </w:rPr>
              <w:t>and modify the queries accordingly to perform certain tasks</w:t>
            </w:r>
          </w:p>
          <w:p w14:paraId="484F6278" w14:textId="744BEF35" w:rsidR="00DF18C8" w:rsidRPr="009863FA" w:rsidRDefault="00DF18C8" w:rsidP="009863F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Performing catalog activity on daily basis.</w:t>
            </w:r>
          </w:p>
          <w:p w14:paraId="3B4B5506" w14:textId="77777777" w:rsidR="009863FA" w:rsidRPr="009863FA" w:rsidRDefault="009863FA" w:rsidP="009863F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863FA">
              <w:rPr>
                <w:sz w:val="16"/>
                <w:szCs w:val="16"/>
              </w:rPr>
              <w:t>Resolve the incident within the given SLA</w:t>
            </w:r>
          </w:p>
          <w:p w14:paraId="54098D63" w14:textId="4B205F48" w:rsidR="006C28A4" w:rsidRPr="009863FA" w:rsidRDefault="00DF18C8" w:rsidP="0003645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863FA">
              <w:rPr>
                <w:sz w:val="16"/>
                <w:szCs w:val="16"/>
              </w:rPr>
              <w:t>Check</w:t>
            </w:r>
            <w:r w:rsidR="009863FA" w:rsidRPr="009863FA">
              <w:rPr>
                <w:sz w:val="16"/>
                <w:szCs w:val="16"/>
              </w:rPr>
              <w:t xml:space="preserve"> interruptions or bugs in operation and create a Problem ticket to push it in next Release Cycle.</w:t>
            </w:r>
          </w:p>
          <w:sdt>
            <w:sdtPr>
              <w:id w:val="1669594239"/>
              <w:placeholder>
                <w:docPart w:val="30A53B4990104EA683848F349CC2BF5E"/>
              </w:placeholder>
              <w:temporary/>
              <w:showingPlcHdr/>
              <w15:appearance w15:val="hidden"/>
            </w:sdtPr>
            <w:sdtEndPr/>
            <w:sdtContent>
              <w:p w14:paraId="0D81F06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CEF4B72" w14:textId="77777777" w:rsidR="006C28A4" w:rsidRPr="004D3011" w:rsidRDefault="006C28A4" w:rsidP="004D3011">
            <w:pPr>
              <w:rPr>
                <w:color w:val="FFFFFF" w:themeColor="background1"/>
              </w:rPr>
            </w:pPr>
            <w:r w:rsidRPr="006C28A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4DFF3F7" wp14:editId="74A72680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67310</wp:posOffset>
                      </wp:positionV>
                      <wp:extent cx="3301365" cy="876300"/>
                      <wp:effectExtent l="0" t="0" r="1333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1365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EB436" w14:textId="03DFA372" w:rsidR="00A36F22" w:rsidRDefault="00A36F22" w:rsidP="006C28A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Selenium,</w:t>
                                  </w:r>
                                </w:p>
                                <w:p w14:paraId="3D27FB53" w14:textId="77777777" w:rsidR="00A36F22" w:rsidRDefault="00A36F22" w:rsidP="00A36F2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Oracle Sql</w:t>
                                  </w:r>
                                </w:p>
                                <w:p w14:paraId="6E0E7EEB" w14:textId="7C605CFC" w:rsidR="00A36F22" w:rsidRDefault="00A36F22" w:rsidP="006C28A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SoapUI</w:t>
                                  </w:r>
                                </w:p>
                                <w:p w14:paraId="78F1DE06" w14:textId="77777777" w:rsidR="006C28A4" w:rsidRDefault="006C28A4" w:rsidP="006C28A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Linux</w:t>
                                  </w:r>
                                </w:p>
                                <w:p w14:paraId="71DF8CD4" w14:textId="08FC3DC5" w:rsidR="006C28A4" w:rsidRDefault="00DF18C8" w:rsidP="006C28A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Matlock</w:t>
                                  </w:r>
                                </w:p>
                                <w:p w14:paraId="4FDA5EBF" w14:textId="23F7363D" w:rsidR="00DF18C8" w:rsidRDefault="00DF18C8" w:rsidP="006C28A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Akamai</w:t>
                                  </w:r>
                                </w:p>
                                <w:p w14:paraId="282A9C93" w14:textId="77777777" w:rsidR="006C28A4" w:rsidRDefault="006C28A4" w:rsidP="006C28A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Dynatrace</w:t>
                                  </w:r>
                                </w:p>
                                <w:p w14:paraId="05C57B1D" w14:textId="5B0DECE8" w:rsidR="006C28A4" w:rsidRDefault="006C28A4" w:rsidP="006C28A4"/>
                                <w:p w14:paraId="40466835" w14:textId="6818909E" w:rsidR="00960CB8" w:rsidRDefault="00960CB8" w:rsidP="006C28A4"/>
                                <w:p w14:paraId="1170F5A9" w14:textId="358D1C54" w:rsidR="00960CB8" w:rsidRDefault="00960CB8" w:rsidP="006C28A4"/>
                                <w:p w14:paraId="01848462" w14:textId="77777777" w:rsidR="00960CB8" w:rsidRDefault="00960CB8" w:rsidP="006C28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FF3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8pt;margin-top:5.3pt;width:259.95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">
                      <v:textbox>
                        <w:txbxContent>
                          <w:p w14:paraId="46CEB436" w14:textId="03DFA372" w:rsidR="00A36F22" w:rsidRDefault="00A36F22" w:rsidP="006C2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Selenium,</w:t>
                            </w:r>
                          </w:p>
                          <w:p w14:paraId="3D27FB53" w14:textId="77777777" w:rsidR="00A36F22" w:rsidRDefault="00A36F22" w:rsidP="00A36F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Oracle Sql</w:t>
                            </w:r>
                          </w:p>
                          <w:p w14:paraId="6E0E7EEB" w14:textId="7C605CFC" w:rsidR="00A36F22" w:rsidRDefault="00A36F22" w:rsidP="006C2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SoapUI</w:t>
                            </w:r>
                          </w:p>
                          <w:p w14:paraId="78F1DE06" w14:textId="77777777" w:rsidR="006C28A4" w:rsidRDefault="006C28A4" w:rsidP="006C2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Linux</w:t>
                            </w:r>
                          </w:p>
                          <w:p w14:paraId="71DF8CD4" w14:textId="08FC3DC5" w:rsidR="006C28A4" w:rsidRDefault="00DF18C8" w:rsidP="006C2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Matlock</w:t>
                            </w:r>
                          </w:p>
                          <w:p w14:paraId="4FDA5EBF" w14:textId="23F7363D" w:rsidR="00DF18C8" w:rsidRDefault="00DF18C8" w:rsidP="006C2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Akamai</w:t>
                            </w:r>
                          </w:p>
                          <w:p w14:paraId="282A9C93" w14:textId="77777777" w:rsidR="006C28A4" w:rsidRDefault="006C28A4" w:rsidP="006C2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Dynatrace</w:t>
                            </w:r>
                          </w:p>
                          <w:p w14:paraId="05C57B1D" w14:textId="5B0DECE8" w:rsidR="006C28A4" w:rsidRDefault="006C28A4" w:rsidP="006C28A4"/>
                          <w:p w14:paraId="40466835" w14:textId="6818909E" w:rsidR="00960CB8" w:rsidRDefault="00960CB8" w:rsidP="006C28A4"/>
                          <w:p w14:paraId="1170F5A9" w14:textId="358D1C54" w:rsidR="00960CB8" w:rsidRDefault="00960CB8" w:rsidP="006C28A4"/>
                          <w:p w14:paraId="01848462" w14:textId="77777777" w:rsidR="00960CB8" w:rsidRDefault="00960CB8" w:rsidP="006C28A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12054"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0770A790" wp14:editId="07D8FD48">
                  <wp:extent cx="45720" cy="4762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6E7D5C1A" w14:textId="63382962" w:rsidR="00E26A08" w:rsidRDefault="00E26A08" w:rsidP="000C45FF">
      <w:pPr>
        <w:tabs>
          <w:tab w:val="left" w:pos="990"/>
        </w:tabs>
      </w:pPr>
    </w:p>
    <w:sectPr w:rsidR="00E26A08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F3D8" w14:textId="77777777" w:rsidR="00233443" w:rsidRDefault="00233443" w:rsidP="000C45FF">
      <w:r>
        <w:separator/>
      </w:r>
    </w:p>
  </w:endnote>
  <w:endnote w:type="continuationSeparator" w:id="0">
    <w:p w14:paraId="1E03381F" w14:textId="77777777" w:rsidR="00233443" w:rsidRDefault="0023344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3C60D" w14:textId="77777777" w:rsidR="00233443" w:rsidRDefault="00233443" w:rsidP="000C45FF">
      <w:r>
        <w:separator/>
      </w:r>
    </w:p>
  </w:footnote>
  <w:footnote w:type="continuationSeparator" w:id="0">
    <w:p w14:paraId="5E9CC000" w14:textId="77777777" w:rsidR="00233443" w:rsidRDefault="0023344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A3DD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BF370DB" wp14:editId="053D46C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0855"/>
    <w:multiLevelType w:val="hybridMultilevel"/>
    <w:tmpl w:val="9B8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54CE3"/>
    <w:multiLevelType w:val="hybridMultilevel"/>
    <w:tmpl w:val="CD4462A6"/>
    <w:lvl w:ilvl="0" w:tplc="8D16010E">
      <w:start w:val="201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80249"/>
    <w:multiLevelType w:val="hybridMultilevel"/>
    <w:tmpl w:val="0896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A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33443"/>
    <w:rsid w:val="002400EB"/>
    <w:rsid w:val="00256CF7"/>
    <w:rsid w:val="00281FD5"/>
    <w:rsid w:val="0030481B"/>
    <w:rsid w:val="003156FC"/>
    <w:rsid w:val="003254B5"/>
    <w:rsid w:val="0037121F"/>
    <w:rsid w:val="00377626"/>
    <w:rsid w:val="003A6B7D"/>
    <w:rsid w:val="003B06CA"/>
    <w:rsid w:val="003F45E7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B695E"/>
    <w:rsid w:val="006C28A4"/>
    <w:rsid w:val="00715FCB"/>
    <w:rsid w:val="00723365"/>
    <w:rsid w:val="00743101"/>
    <w:rsid w:val="007775E1"/>
    <w:rsid w:val="007867A0"/>
    <w:rsid w:val="00787C7E"/>
    <w:rsid w:val="007927F5"/>
    <w:rsid w:val="007C34C9"/>
    <w:rsid w:val="00802CA0"/>
    <w:rsid w:val="00863D6B"/>
    <w:rsid w:val="00886034"/>
    <w:rsid w:val="009260CD"/>
    <w:rsid w:val="00952C25"/>
    <w:rsid w:val="00960CB8"/>
    <w:rsid w:val="00975963"/>
    <w:rsid w:val="009863FA"/>
    <w:rsid w:val="009A5882"/>
    <w:rsid w:val="00A10121"/>
    <w:rsid w:val="00A2118D"/>
    <w:rsid w:val="00A36F22"/>
    <w:rsid w:val="00A821C2"/>
    <w:rsid w:val="00AD76E2"/>
    <w:rsid w:val="00B20152"/>
    <w:rsid w:val="00B312BB"/>
    <w:rsid w:val="00B359E4"/>
    <w:rsid w:val="00B57D98"/>
    <w:rsid w:val="00B70850"/>
    <w:rsid w:val="00BA01E1"/>
    <w:rsid w:val="00C02D2E"/>
    <w:rsid w:val="00C066B6"/>
    <w:rsid w:val="00C35DCA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F18C8"/>
    <w:rsid w:val="00E25A26"/>
    <w:rsid w:val="00E26A08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4F90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C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38841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3D6C9E6B88413FBDE352F9837FB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94FC9-5EB6-431E-807F-4A54F6B56CE6}"/>
      </w:docPartPr>
      <w:docPartBody>
        <w:p w:rsidR="00950E41" w:rsidRDefault="0006641D">
          <w:pPr>
            <w:pStyle w:val="6E3D6C9E6B88413FBDE352F9837FB68D"/>
          </w:pPr>
          <w:r w:rsidRPr="00D5459D">
            <w:t>Profile</w:t>
          </w:r>
        </w:p>
      </w:docPartBody>
    </w:docPart>
    <w:docPart>
      <w:docPartPr>
        <w:name w:val="CF02FF15A2EF4A31928338E2A59A0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935DA-B934-400A-B355-61E72DB4504D}"/>
      </w:docPartPr>
      <w:docPartBody>
        <w:p w:rsidR="00950E41" w:rsidRDefault="0006641D">
          <w:pPr>
            <w:pStyle w:val="CF02FF15A2EF4A31928338E2A59A0F74"/>
          </w:pPr>
          <w:r w:rsidRPr="00CB0055">
            <w:t>Contact</w:t>
          </w:r>
        </w:p>
      </w:docPartBody>
    </w:docPart>
    <w:docPart>
      <w:docPartPr>
        <w:name w:val="A7E5479B824A43E3B17A0A70B4BF5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FF24-0A6C-480A-B66B-8B1872CDF176}"/>
      </w:docPartPr>
      <w:docPartBody>
        <w:p w:rsidR="00950E41" w:rsidRDefault="0006641D">
          <w:pPr>
            <w:pStyle w:val="A7E5479B824A43E3B17A0A70B4BF5B53"/>
          </w:pPr>
          <w:r w:rsidRPr="00036450">
            <w:t>EDUCATION</w:t>
          </w:r>
        </w:p>
      </w:docPartBody>
    </w:docPart>
    <w:docPart>
      <w:docPartPr>
        <w:name w:val="8E0BBDF53C934C6691DC856DDCCD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DE8-6731-4F68-890D-D4EA96EA05A6}"/>
      </w:docPartPr>
      <w:docPartBody>
        <w:p w:rsidR="00950E41" w:rsidRDefault="0006641D">
          <w:pPr>
            <w:pStyle w:val="8E0BBDF53C934C6691DC856DDCCDD639"/>
          </w:pPr>
          <w:r w:rsidRPr="00036450">
            <w:t>WORK EXPERIENCE</w:t>
          </w:r>
        </w:p>
      </w:docPartBody>
    </w:docPart>
    <w:docPart>
      <w:docPartPr>
        <w:name w:val="30A53B4990104EA683848F349CC2B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0955-6AE6-44C0-B6A3-28151DC138A8}"/>
      </w:docPartPr>
      <w:docPartBody>
        <w:p w:rsidR="00950E41" w:rsidRDefault="0006641D">
          <w:pPr>
            <w:pStyle w:val="30A53B4990104EA683848F349CC2BF5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1D"/>
    <w:rsid w:val="0006641D"/>
    <w:rsid w:val="00202C39"/>
    <w:rsid w:val="004A02CA"/>
    <w:rsid w:val="00950E41"/>
    <w:rsid w:val="00C3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E3D6C9E6B88413FBDE352F9837FB68D">
    <w:name w:val="6E3D6C9E6B88413FBDE352F9837FB68D"/>
  </w:style>
  <w:style w:type="paragraph" w:customStyle="1" w:styleId="CF02FF15A2EF4A31928338E2A59A0F74">
    <w:name w:val="CF02FF15A2EF4A31928338E2A59A0F7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7E5479B824A43E3B17A0A70B4BF5B53">
    <w:name w:val="A7E5479B824A43E3B17A0A70B4BF5B53"/>
  </w:style>
  <w:style w:type="paragraph" w:customStyle="1" w:styleId="8E0BBDF53C934C6691DC856DDCCDD639">
    <w:name w:val="8E0BBDF53C934C6691DC856DDCCDD639"/>
  </w:style>
  <w:style w:type="paragraph" w:customStyle="1" w:styleId="30A53B4990104EA683848F349CC2BF5E">
    <w:name w:val="30A53B4990104EA683848F349CC2B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2021-03-24T10:15:00Z</dcterms:created>
  <dcterms:modified xsi:type="dcterms:W3CDTF">2021-05-03T16:07:00Z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